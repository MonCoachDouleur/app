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7837289"/>
        <w:docPartObj>
          <w:docPartGallery w:val="Cover Pages"/>
          <w:docPartUnique/>
        </w:docPartObj>
      </w:sdtPr>
      <w:sdtContent>
        <w:p w:rsidR="00620A5D" w:rsidRDefault="00620A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0A5D" w:rsidRDefault="00620A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BoOSD3cAAAABwEAAA8AAABkcnMvZG93bnJldi54&#10;bWxMj0FPwzAMhe9I/IfISNxYugrGVJpOgNiJA2JFgmPWeE1F45TG28q/x+MCF8vWe3r+XrmaQq8O&#10;OKYukoH5LAOF1ETXUWvgrV5fLUEltuRsHwkNfGOCVXV+VtrCxSO94mHDrZIQSoU14JmHQuvUeAw2&#10;zeKAJNoujsGynGOr3WiPEh56nWfZQgfbkXzwdsBHj83nZh8M5PUz+/Xuo36fPD083b5E/dVFYy4v&#10;pvs7UIwT/5nhhC/oUAnTNu7JJdUbkCL8O0/afJFLj61sN9n1EnRV6v/81Q8A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Gg5IPdwAAAAHAQAADwAAAAAAAAAAAAAAAAAtBQAAZHJzL2Rv&#10;d25yZXYueG1sUEsFBgAAAAAEAAQA8wAAADYGAAAAAA==&#10;" fillcolor="#f9c5e0 [660]" stroked="f" strokeweight="1.5pt">
                    <v:fill color2="#ee52a4 [1940]" focus="100%"/>
                    <v:stroke endcap="round"/>
                    <v:textbox inset="21.6pt,,21.6pt">
                      <w:txbxContent>
                        <w:p w:rsidR="00620A5D" w:rsidRDefault="00620A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20A5D" w:rsidRDefault="00620A5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-24868364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GROUPE : Houda Aya Victoria</w:t>
                                    </w:r>
                                  </w:sdtContent>
                                </w:sdt>
                                <w:r>
                                  <w:rPr>
                                    <w:color w:val="FFFFFF" w:themeColor="background1"/>
                                  </w:rPr>
                                  <w:t xml:space="preserve"> PROFESSEUR : Judith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Benzakki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Pr="00620A5D">
                                  <w:rPr>
                                    <w:color w:val="FFFFFF" w:themeColor="background1"/>
                                  </w:rPr>
                                  <w:t>PROJET : APPLICATION PERSONNELLE ET INTERACTIVE POUR ACCOMPAGNEMENT DE DOULEURS D’ARTHROSE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" fillcolor="#3b3059 [3215]" stroked="f" strokeweight="1.5pt">
                    <v:stroke endcap="round"/>
                    <v:textbox inset="14.4pt,14.4pt,14.4pt,28.8pt">
                      <w:txbxContent>
                        <w:p w:rsidR="00620A5D" w:rsidRDefault="00620A5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-24868364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GROUPE : Houda Aya Victoria</w:t>
                              </w:r>
                            </w:sdtContent>
                          </w:sdt>
                          <w:r>
                            <w:rPr>
                              <w:color w:val="FFFFFF" w:themeColor="background1"/>
                            </w:rPr>
                            <w:t xml:space="preserve"> PROFESSEUR : Judith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Benzakki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Pr="00620A5D">
                            <w:rPr>
                              <w:color w:val="FFFFFF" w:themeColor="background1"/>
                            </w:rPr>
                            <w:t>PROJET : APPLICATION PERSONNELLE ET INTERACTIVE POUR ACCOMPAGNEMENT DE DOULEURS D’ARTHROSE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B8446CE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" fillcolor="white [3212]" strokecolor="#757575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222AE8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" fillcolor="#b3116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B31166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150805470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20A5D" w:rsidRDefault="00620A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B31166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B31166" w:themeColor="accent1"/>
                                        <w:sz w:val="72"/>
                                        <w:szCs w:val="72"/>
                                      </w:rPr>
                                      <w:t>Mon Coach Douleur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3B3059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-165868123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620A5D" w:rsidRDefault="00620A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3B3059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3B3059" w:themeColor="text2"/>
                                        <w:sz w:val="32"/>
                                        <w:szCs w:val="32"/>
                                      </w:rPr>
                                      <w:t xml:space="preserve">Cahier des charges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CecvTD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B31166" w:themeColor="accent1"/>
                              <w:sz w:val="72"/>
                              <w:szCs w:val="72"/>
                            </w:rPr>
                            <w:alias w:val="Titre"/>
                            <w:id w:val="-150805470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20A5D" w:rsidRDefault="00620A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B31166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B31166" w:themeColor="accent1"/>
                                  <w:sz w:val="72"/>
                                  <w:szCs w:val="72"/>
                                </w:rPr>
                                <w:t>Mon Coach Douleur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3B3059" w:themeColor="text2"/>
                              <w:sz w:val="32"/>
                              <w:szCs w:val="32"/>
                            </w:rPr>
                            <w:alias w:val="Sous-titre"/>
                            <w:id w:val="-165868123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20A5D" w:rsidRDefault="00620A5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3B3059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3B3059" w:themeColor="text2"/>
                                  <w:sz w:val="32"/>
                                  <w:szCs w:val="32"/>
                                </w:rPr>
                                <w:t xml:space="preserve">Cahier des charges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6967855</wp:posOffset>
                    </wp:positionV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20A5D" w:rsidRDefault="00620A5D">
                                <w:pPr>
                                  <w:pStyle w:val="Sansinterligne"/>
                                  <w:rPr>
                                    <w:color w:val="3B3059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3B3059" w:themeColor="text2"/>
                                    </w:rPr>
                                    <w:alias w:val="Auteur"/>
                                    <w:id w:val="28547004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3B3059" w:themeColor="text2"/>
                                      </w:rPr>
                                      <w:t>Master 1 MIAGE Apprentissage Année 2017-2018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65" o:spid="_x0000_s1029" type="#_x0000_t202" style="position:absolute;margin-left:270.85pt;margin-top:548.6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" filled="f" stroked="f" strokeweight=".5pt">
                    <v:textbox style="mso-fit-shape-to-text:t">
                      <w:txbxContent>
                        <w:p w:rsidR="00620A5D" w:rsidRDefault="00620A5D">
                          <w:pPr>
                            <w:pStyle w:val="Sansinterligne"/>
                            <w:rPr>
                              <w:color w:val="3B3059" w:themeColor="text2"/>
                            </w:rPr>
                          </w:pPr>
                          <w:sdt>
                            <w:sdtPr>
                              <w:rPr>
                                <w:color w:val="3B3059" w:themeColor="text2"/>
                              </w:rPr>
                              <w:alias w:val="Auteur"/>
                              <w:id w:val="28547004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3B3059" w:themeColor="text2"/>
                                </w:rPr>
                                <w:t>Master 1 MIAGE Apprentissage Année 2017-2018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6391876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620A5D" w:rsidRDefault="00620A5D">
          <w:pPr>
            <w:pStyle w:val="En-ttedetabledesmatires"/>
          </w:pPr>
          <w:r>
            <w:t>Table des matières</w:t>
          </w:r>
        </w:p>
        <w:p w:rsidR="00E945C8" w:rsidRDefault="00620A5D">
          <w:pPr>
            <w:pStyle w:val="TM1"/>
            <w:tabs>
              <w:tab w:val="right" w:leader="dot" w:pos="8296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77609" w:history="1">
            <w:r w:rsidR="00E945C8" w:rsidRPr="009B27B6">
              <w:rPr>
                <w:rStyle w:val="Lienhypertexte"/>
                <w:noProof/>
              </w:rPr>
              <w:t>1 Présentation du Projet</w:t>
            </w:r>
            <w:r w:rsidR="00E945C8">
              <w:rPr>
                <w:noProof/>
                <w:webHidden/>
              </w:rPr>
              <w:tab/>
            </w:r>
            <w:r w:rsidR="00E945C8">
              <w:rPr>
                <w:noProof/>
                <w:webHidden/>
              </w:rPr>
              <w:fldChar w:fldCharType="begin"/>
            </w:r>
            <w:r w:rsidR="00E945C8">
              <w:rPr>
                <w:noProof/>
                <w:webHidden/>
              </w:rPr>
              <w:instrText xml:space="preserve"> PAGEREF _Toc498877609 \h </w:instrText>
            </w:r>
            <w:r w:rsidR="00E945C8">
              <w:rPr>
                <w:noProof/>
                <w:webHidden/>
              </w:rPr>
            </w:r>
            <w:r w:rsidR="00E945C8">
              <w:rPr>
                <w:noProof/>
                <w:webHidden/>
              </w:rPr>
              <w:fldChar w:fldCharType="separate"/>
            </w:r>
            <w:r w:rsidR="00E945C8">
              <w:rPr>
                <w:noProof/>
                <w:webHidden/>
              </w:rPr>
              <w:t>3</w:t>
            </w:r>
            <w:r w:rsidR="00E945C8">
              <w:rPr>
                <w:noProof/>
                <w:webHidden/>
              </w:rPr>
              <w:fldChar w:fldCharType="end"/>
            </w:r>
          </w:hyperlink>
        </w:p>
        <w:p w:rsidR="00E945C8" w:rsidRDefault="00E945C8">
          <w:pPr>
            <w:pStyle w:val="TM2"/>
            <w:tabs>
              <w:tab w:val="right" w:leader="dot" w:pos="8296"/>
            </w:tabs>
            <w:rPr>
              <w:noProof/>
              <w:sz w:val="22"/>
              <w:szCs w:val="22"/>
              <w:lang w:eastAsia="fr-FR"/>
            </w:rPr>
          </w:pPr>
          <w:hyperlink w:anchor="_Toc498877610" w:history="1">
            <w:r w:rsidRPr="009B27B6">
              <w:rPr>
                <w:rStyle w:val="Lienhypertexte"/>
                <w:noProof/>
              </w:rPr>
              <w:t>1.1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A5D" w:rsidRDefault="00620A5D">
          <w:r>
            <w:rPr>
              <w:b/>
              <w:bCs/>
            </w:rPr>
            <w:fldChar w:fldCharType="end"/>
          </w:r>
        </w:p>
      </w:sdtContent>
    </w:sdt>
    <w:p w:rsidR="00620A5D" w:rsidRDefault="00620A5D">
      <w:pPr>
        <w:rPr>
          <w:rFonts w:asciiTheme="majorHAnsi" w:eastAsiaTheme="majorEastAsia" w:hAnsiTheme="majorHAnsi" w:cstheme="majorBidi"/>
          <w:sz w:val="32"/>
        </w:rPr>
      </w:pPr>
      <w:r>
        <w:br w:type="page"/>
      </w:r>
    </w:p>
    <w:p w:rsidR="00C6554A" w:rsidRPr="00E945C8" w:rsidRDefault="00E945C8" w:rsidP="00E945C8">
      <w:pPr>
        <w:pStyle w:val="Titre1"/>
        <w:rPr>
          <w:color w:val="auto"/>
        </w:rPr>
      </w:pPr>
      <w:bookmarkStart w:id="0" w:name="_Toc498877609"/>
      <w:r>
        <w:rPr>
          <w:color w:val="auto"/>
        </w:rPr>
        <w:lastRenderedPageBreak/>
        <w:t>1 Présentation du Projet</w:t>
      </w:r>
      <w:bookmarkEnd w:id="0"/>
    </w:p>
    <w:p w:rsidR="00E945C8" w:rsidRDefault="00E945C8" w:rsidP="00C6554A">
      <w:pPr>
        <w:pStyle w:val="Titre2"/>
      </w:pPr>
    </w:p>
    <w:p w:rsidR="00C6554A" w:rsidRPr="00D5413C" w:rsidRDefault="00E945C8" w:rsidP="00C6554A">
      <w:pPr>
        <w:pStyle w:val="Titre2"/>
      </w:pPr>
      <w:bookmarkStart w:id="1" w:name="_Toc498877610"/>
      <w:r>
        <w:t>1.1 Contexte</w:t>
      </w:r>
      <w:bookmarkEnd w:id="1"/>
    </w:p>
    <w:p w:rsidR="00E945C8" w:rsidRDefault="00E945C8" w:rsidP="00C6554A"/>
    <w:p w:rsidR="002C74C0" w:rsidRDefault="00E945C8" w:rsidP="00E945C8">
      <w:pPr>
        <w:ind w:firstLine="720"/>
        <w:jc w:val="both"/>
      </w:pPr>
      <w:r>
        <w:t>Dans le cadre de notre formation Master 1 MIAGE Apprentissage, nous avons eu pour projet de réaliser une application. Le sujet choisi est une application mobile proposée par Mme. Judith BENZAKKI. Il s’agit d’une application permettant à un patient souffrant d’arthrose de suivre l’évolution de sa maladie tout au long de l’année ainsi que de proposer des solutions d’exercices quotidiens pour pouvoir palier à cette douleur.</w:t>
      </w:r>
    </w:p>
    <w:p w:rsidR="00E945C8" w:rsidRDefault="00E945C8" w:rsidP="00E945C8">
      <w:pPr>
        <w:ind w:firstLine="720"/>
        <w:jc w:val="both"/>
      </w:pPr>
    </w:p>
    <w:p w:rsidR="00E945C8" w:rsidRDefault="00E945C8" w:rsidP="00E945C8">
      <w:pPr>
        <w:ind w:firstLine="720"/>
        <w:jc w:val="both"/>
      </w:pPr>
      <w:r>
        <w:t xml:space="preserve">L’application mobile </w:t>
      </w:r>
      <w:bookmarkStart w:id="2" w:name="_GoBack"/>
      <w:bookmarkEnd w:id="2"/>
    </w:p>
    <w:sectPr w:rsidR="00E945C8" w:rsidSect="00620A5D">
      <w:footerReference w:type="default" r:id="rId9"/>
      <w:pgSz w:w="11906" w:h="16838" w:code="9"/>
      <w:pgMar w:top="1728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571" w:rsidRDefault="009F1571" w:rsidP="00C6554A">
      <w:pPr>
        <w:spacing w:after="0" w:line="240" w:lineRule="auto"/>
      </w:pPr>
      <w:r>
        <w:separator/>
      </w:r>
    </w:p>
  </w:endnote>
  <w:endnote w:type="continuationSeparator" w:id="0">
    <w:p w:rsidR="009F1571" w:rsidRDefault="009F1571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FE5B1E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571" w:rsidRDefault="009F1571" w:rsidP="00C6554A">
      <w:pPr>
        <w:spacing w:after="0" w:line="240" w:lineRule="auto"/>
      </w:pPr>
      <w:r>
        <w:separator/>
      </w:r>
    </w:p>
  </w:footnote>
  <w:footnote w:type="continuationSeparator" w:id="0">
    <w:p w:rsidR="009F1571" w:rsidRDefault="009F1571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>
      <o:colormru v:ext="edit" colors="#90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51"/>
    <w:rsid w:val="00213C89"/>
    <w:rsid w:val="002554CD"/>
    <w:rsid w:val="00293B83"/>
    <w:rsid w:val="002B4294"/>
    <w:rsid w:val="00333D0D"/>
    <w:rsid w:val="003E4CD7"/>
    <w:rsid w:val="00405309"/>
    <w:rsid w:val="004C049F"/>
    <w:rsid w:val="005000E2"/>
    <w:rsid w:val="00620A5D"/>
    <w:rsid w:val="006A3CE7"/>
    <w:rsid w:val="009F1571"/>
    <w:rsid w:val="00BB04DB"/>
    <w:rsid w:val="00BF4294"/>
    <w:rsid w:val="00C6554A"/>
    <w:rsid w:val="00CD0251"/>
    <w:rsid w:val="00E945C8"/>
    <w:rsid w:val="00ED7C44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09"/>
    </o:shapedefaults>
    <o:shapelayout v:ext="edit">
      <o:idmap v:ext="edit" data="1"/>
    </o:shapelayout>
  </w:shapeDefaults>
  <w:decimalSymbol w:val=","/>
  <w:listSeparator w:val=";"/>
  <w14:docId w14:val="30CE9CBA"/>
  <w15:chartTrackingRefBased/>
  <w15:docId w15:val="{871F016B-E71F-4C23-A130-83D32F9D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5C8"/>
  </w:style>
  <w:style w:type="paragraph" w:styleId="Titre1">
    <w:name w:val="heading 1"/>
    <w:basedOn w:val="Normal"/>
    <w:next w:val="Normal"/>
    <w:link w:val="Titre1Car"/>
    <w:uiPriority w:val="9"/>
    <w:qFormat/>
    <w:rsid w:val="00E945C8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45C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45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45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45C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45C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45C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45C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45C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45C8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E945C8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customStyle="1" w:styleId="Coordonnes">
    <w:name w:val="Coordonnées"/>
    <w:basedOn w:val="Normal"/>
    <w:uiPriority w:val="4"/>
    <w:rsid w:val="00C6554A"/>
    <w:pPr>
      <w:spacing w:after="0"/>
      <w:jc w:val="center"/>
    </w:pPr>
  </w:style>
  <w:style w:type="paragraph" w:styleId="Listepuces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E945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945C8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45C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945C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E945C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8Car">
    <w:name w:val="Titre 8 Car"/>
    <w:basedOn w:val="Policepardfaut"/>
    <w:link w:val="Titre8"/>
    <w:uiPriority w:val="9"/>
    <w:semiHidden/>
    <w:rsid w:val="00E945C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945C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945C8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45C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45C8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E945C8"/>
    <w:rPr>
      <w:b/>
      <w:bCs/>
      <w:smallCaps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945C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850C4B" w:themeColor="accent1" w:themeShade="BF"/>
        <w:left w:val="single" w:sz="2" w:space="10" w:color="850C4B" w:themeColor="accent1" w:themeShade="BF"/>
        <w:bottom w:val="single" w:sz="2" w:space="10" w:color="850C4B" w:themeColor="accent1" w:themeShade="BF"/>
        <w:right w:val="single" w:sz="2" w:space="10" w:color="850C4B" w:themeColor="accent1" w:themeShade="BF"/>
      </w:pBdr>
      <w:ind w:left="1152" w:right="1152"/>
    </w:pPr>
    <w:rPr>
      <w:i/>
      <w:iCs/>
      <w:color w:val="850C4B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850C4B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7E2811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after="0" w:line="240" w:lineRule="auto"/>
    </w:pPr>
    <w:rPr>
      <w:rFonts w:ascii="Consolas" w:hAnsi="Consola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E945C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6Car">
    <w:name w:val="Titre 6 Car"/>
    <w:basedOn w:val="Policepardfaut"/>
    <w:link w:val="Titre6"/>
    <w:uiPriority w:val="9"/>
    <w:semiHidden/>
    <w:rsid w:val="00E945C8"/>
    <w:rPr>
      <w:rFonts w:asciiTheme="majorHAnsi" w:eastAsiaTheme="majorEastAsia" w:hAnsiTheme="majorHAnsi" w:cstheme="majorBidi"/>
      <w:color w:val="595959" w:themeColor="text1" w:themeTint="A6"/>
    </w:rPr>
  </w:style>
  <w:style w:type="paragraph" w:customStyle="1" w:styleId="Style1">
    <w:name w:val="Style1"/>
    <w:basedOn w:val="Titre"/>
    <w:link w:val="Style1Car"/>
    <w:rsid w:val="00CD0251"/>
    <w:rPr>
      <w:b/>
      <w:caps/>
    </w:rPr>
  </w:style>
  <w:style w:type="paragraph" w:styleId="Sansinterligne">
    <w:name w:val="No Spacing"/>
    <w:link w:val="SansinterligneCar"/>
    <w:uiPriority w:val="1"/>
    <w:qFormat/>
    <w:rsid w:val="00E945C8"/>
    <w:pPr>
      <w:spacing w:after="0" w:line="240" w:lineRule="auto"/>
    </w:pPr>
  </w:style>
  <w:style w:type="character" w:customStyle="1" w:styleId="Style1Car">
    <w:name w:val="Style1 Car"/>
    <w:basedOn w:val="TitreCar"/>
    <w:link w:val="Style1"/>
    <w:rsid w:val="00CD0251"/>
    <w:rPr>
      <w:rFonts w:asciiTheme="majorHAnsi" w:eastAsiaTheme="majorEastAsia" w:hAnsiTheme="majorHAnsi" w:cstheme="majorBidi"/>
      <w:b/>
      <w:caps/>
      <w:color w:val="850C4B" w:themeColor="accent1" w:themeShade="BF"/>
      <w:spacing w:val="-7"/>
      <w:sz w:val="80"/>
      <w:szCs w:val="8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0A5D"/>
  </w:style>
  <w:style w:type="paragraph" w:styleId="En-ttedetabledesmatires">
    <w:name w:val="TOC Heading"/>
    <w:basedOn w:val="Titre1"/>
    <w:next w:val="Normal"/>
    <w:uiPriority w:val="39"/>
    <w:unhideWhenUsed/>
    <w:qFormat/>
    <w:rsid w:val="00E945C8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20A5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0A5D"/>
    <w:pPr>
      <w:spacing w:after="100"/>
      <w:ind w:left="220"/>
    </w:pPr>
  </w:style>
  <w:style w:type="character" w:customStyle="1" w:styleId="Titre4Car">
    <w:name w:val="Titre 4 Car"/>
    <w:basedOn w:val="Policepardfaut"/>
    <w:link w:val="Titre4"/>
    <w:uiPriority w:val="9"/>
    <w:semiHidden/>
    <w:rsid w:val="00E945C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945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lev">
    <w:name w:val="Strong"/>
    <w:basedOn w:val="Policepardfaut"/>
    <w:uiPriority w:val="22"/>
    <w:qFormat/>
    <w:rsid w:val="00E945C8"/>
    <w:rPr>
      <w:b/>
      <w:bCs/>
    </w:rPr>
  </w:style>
  <w:style w:type="character" w:styleId="Accentuation">
    <w:name w:val="Emphasis"/>
    <w:basedOn w:val="Policepardfaut"/>
    <w:uiPriority w:val="20"/>
    <w:qFormat/>
    <w:rsid w:val="00E945C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945C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945C8"/>
    <w:rPr>
      <w:i/>
      <w:iCs/>
    </w:rPr>
  </w:style>
  <w:style w:type="character" w:styleId="Emphaseple">
    <w:name w:val="Subtle Emphasis"/>
    <w:basedOn w:val="Policepardfaut"/>
    <w:uiPriority w:val="19"/>
    <w:qFormat/>
    <w:rsid w:val="00E945C8"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sid w:val="00E945C8"/>
    <w:rPr>
      <w:smallCaps/>
      <w:color w:val="404040" w:themeColor="text1" w:themeTint="BF"/>
    </w:rPr>
  </w:style>
  <w:style w:type="character" w:styleId="Titredulivre">
    <w:name w:val="Book Title"/>
    <w:basedOn w:val="Policepardfaut"/>
    <w:uiPriority w:val="33"/>
    <w:qFormat/>
    <w:rsid w:val="00E945C8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ia\AppData\Roaming\Microsoft\Templates\Rapport%20d&#8217;&#233;tudiant%20avec%20photo%20en%20page%20de%20gar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70"/>
    <w:rsid w:val="007E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C8BC6697564EBF8E18632FF2A2E8AE">
    <w:name w:val="FDC8BC6697564EBF8E18632FF2A2E8AE"/>
  </w:style>
  <w:style w:type="paragraph" w:customStyle="1" w:styleId="4DBC2E7E98794B67AE38497C6E38CD77">
    <w:name w:val="4DBC2E7E98794B67AE38497C6E38CD77"/>
  </w:style>
  <w:style w:type="paragraph" w:customStyle="1" w:styleId="2B54EA0660DE4FAEAEDD8D03F18E27D7">
    <w:name w:val="2B54EA0660DE4FAEAEDD8D03F18E27D7"/>
  </w:style>
  <w:style w:type="paragraph" w:customStyle="1" w:styleId="3EFFA8F5CA5C45419EBCE0AEDA51D135">
    <w:name w:val="3EFFA8F5CA5C45419EBCE0AEDA51D135"/>
  </w:style>
  <w:style w:type="paragraph" w:customStyle="1" w:styleId="FB4DFCEDC7DB4C0ABCC34EAFFA8582BD">
    <w:name w:val="FB4DFCEDC7DB4C0ABCC34EAFFA8582BD"/>
  </w:style>
  <w:style w:type="paragraph" w:customStyle="1" w:styleId="A4A31326D609432983ED1A7BD9054AB1">
    <w:name w:val="A4A31326D609432983ED1A7BD9054AB1"/>
  </w:style>
  <w:style w:type="paragraph" w:customStyle="1" w:styleId="E9150A7308084D60969EC181FD7095BE">
    <w:name w:val="E9150A7308084D60969EC181FD7095BE"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C0214E5512E143CF81A93B1B05766F03">
    <w:name w:val="C0214E5512E143CF81A93B1B05766F03"/>
  </w:style>
  <w:style w:type="paragraph" w:customStyle="1" w:styleId="2DD307F886344D7FAADA9A81AD96A1EE">
    <w:name w:val="2DD307F886344D7FAADA9A81AD96A1EE"/>
  </w:style>
  <w:style w:type="paragraph" w:customStyle="1" w:styleId="077536E3DD7946DDB930764340D27E96">
    <w:name w:val="077536E3DD7946DDB930764340D27E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le d’ions">
  <a:themeElements>
    <a:clrScheme name="Salle d’ions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le d’ions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le d’ions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GROUPE : Houda Aya Victoria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0A147C-8CBF-4B07-B676-FE9B77B3A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</Template>
  <TotalTime>31</TotalTime>
  <Pages>3</Pages>
  <Words>110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 Coach Douleur</dc:title>
  <dc:subject>Cahier des charges</dc:subject>
  <dc:creator>Master 1 MIAGE Apprentissage Année 2017-2018</dc:creator>
  <cp:keywords/>
  <dc:description/>
  <cp:lastModifiedBy>victoria Pereira</cp:lastModifiedBy>
  <cp:revision>1</cp:revision>
  <dcterms:created xsi:type="dcterms:W3CDTF">2017-11-19T16:31:00Z</dcterms:created>
  <dcterms:modified xsi:type="dcterms:W3CDTF">2017-11-19T17:02:00Z</dcterms:modified>
</cp:coreProperties>
</file>